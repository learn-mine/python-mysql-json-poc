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BD2" w14:textId="77777777" w:rsidR="00FC4CCA" w:rsidRDefault="00000000">
      <w:pPr>
        <w:pStyle w:val="TOCHeading"/>
        <w:jc w:val="center"/>
        <w:outlineLvl w:val="9"/>
        <w:rPr>
          <w:b/>
          <w:bCs/>
        </w:rPr>
      </w:pPr>
      <w:r>
        <w:rPr>
          <w:b/>
          <w:bCs/>
        </w:rPr>
        <w:t>Contents</w:t>
      </w:r>
    </w:p>
    <w:p w14:paraId="5318EB87" w14:textId="77777777" w:rsidR="00BE3731" w:rsidRPr="00BE3731" w:rsidRDefault="00BE3731" w:rsidP="00BE3731">
      <w:pPr>
        <w:rPr>
          <w:lang w:val="en-US"/>
        </w:rPr>
      </w:pPr>
    </w:p>
    <w:p w14:paraId="4D8CFE60" w14:textId="55F73C59" w:rsidR="00BE3731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r>
        <w:rPr>
          <w:rFonts w:ascii="Calibri Light" w:eastAsia="Times New Roman" w:hAnsi="Calibri Light"/>
          <w:color w:val="2F5496"/>
          <w:kern w:val="0"/>
          <w:sz w:val="32"/>
          <w:szCs w:val="32"/>
          <w:lang w:val="en-US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kern w:val="0"/>
          <w:sz w:val="32"/>
          <w:szCs w:val="32"/>
          <w:lang w:val="en-US"/>
        </w:rPr>
        <w:fldChar w:fldCharType="separate"/>
      </w:r>
      <w:hyperlink w:anchor="_Toc148096661" w:history="1">
        <w:r w:rsidR="00BE3731" w:rsidRPr="005E4A88">
          <w:rPr>
            <w:rStyle w:val="Hyperlink"/>
            <w:noProof/>
          </w:rPr>
          <w:t>Code</w:t>
        </w:r>
        <w:r w:rsidR="00BE3731">
          <w:rPr>
            <w:noProof/>
          </w:rPr>
          <w:tab/>
        </w:r>
        <w:r w:rsidR="00BE3731">
          <w:rPr>
            <w:noProof/>
          </w:rPr>
          <w:fldChar w:fldCharType="begin"/>
        </w:r>
        <w:r w:rsidR="00BE3731">
          <w:rPr>
            <w:noProof/>
          </w:rPr>
          <w:instrText xml:space="preserve"> PAGEREF _Toc148096661 \h </w:instrText>
        </w:r>
        <w:r w:rsidR="00BE3731">
          <w:rPr>
            <w:noProof/>
          </w:rPr>
        </w:r>
        <w:r w:rsidR="00BE3731">
          <w:rPr>
            <w:noProof/>
          </w:rPr>
          <w:fldChar w:fldCharType="separate"/>
        </w:r>
        <w:r w:rsidR="00BE3731">
          <w:rPr>
            <w:noProof/>
          </w:rPr>
          <w:t>2</w:t>
        </w:r>
        <w:r w:rsidR="00BE3731">
          <w:rPr>
            <w:noProof/>
          </w:rPr>
          <w:fldChar w:fldCharType="end"/>
        </w:r>
      </w:hyperlink>
    </w:p>
    <w:p w14:paraId="35079838" w14:textId="1E0465A9" w:rsidR="00BE3731" w:rsidRDefault="00BE373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48096662" w:history="1">
        <w:r w:rsidRPr="005E4A88">
          <w:rPr>
            <w:rStyle w:val="Hyperlink"/>
            <w:noProof/>
          </w:rPr>
          <w:t>Code and docs added to github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_Toc148096662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F677308" w14:textId="20244819" w:rsidR="00BE3731" w:rsidRDefault="00BE373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48096663" w:history="1">
        <w:r w:rsidRPr="005E4A88">
          <w:rPr>
            <w:rStyle w:val="Hyperlink"/>
            <w:noProof/>
          </w:rPr>
          <w:t>Running the python program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_Toc148096663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EB5002E" w14:textId="409037BE" w:rsidR="00BE3731" w:rsidRDefault="00BE373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48096664" w:history="1">
        <w:r w:rsidRPr="005E4A88">
          <w:rPr>
            <w:rStyle w:val="Hyperlink"/>
            <w:noProof/>
          </w:rPr>
          <w:t>MySQL Workbench – Final transposed records with json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_Toc148096664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0D4AB5E" w14:textId="5EF9173C" w:rsidR="00BE3731" w:rsidRDefault="00BE373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en-GB"/>
          <w14:ligatures w14:val="standardContextual"/>
        </w:rPr>
      </w:pPr>
      <w:hyperlink w:anchor="_Toc148096665" w:history="1">
        <w:r w:rsidRPr="005E4A88">
          <w:rPr>
            <w:rStyle w:val="Hyperlink"/>
            <w:noProof/>
          </w:rPr>
          <w:t>Json file under nested folder structure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_Toc148096665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58C470C" w14:textId="39BF1A01" w:rsidR="00FC4CCA" w:rsidRDefault="00000000">
      <w:r>
        <w:fldChar w:fldCharType="end"/>
      </w:r>
    </w:p>
    <w:p w14:paraId="118E6B22" w14:textId="77777777" w:rsidR="00FC4CCA" w:rsidRDefault="00FC4CCA">
      <w:pPr>
        <w:pStyle w:val="Heading1"/>
        <w:jc w:val="center"/>
      </w:pPr>
    </w:p>
    <w:p w14:paraId="1FB0ADAD" w14:textId="77777777" w:rsidR="00FC4CCA" w:rsidRDefault="00FC4CCA"/>
    <w:p w14:paraId="580393C6" w14:textId="77777777" w:rsidR="00FC4CCA" w:rsidRDefault="00FC4CCA"/>
    <w:p w14:paraId="1C48E92D" w14:textId="77777777" w:rsidR="00FC4CCA" w:rsidRDefault="00FC4CCA"/>
    <w:p w14:paraId="34261972" w14:textId="77777777" w:rsidR="00FC4CCA" w:rsidRDefault="00FC4CCA"/>
    <w:p w14:paraId="34AB09CC" w14:textId="77777777" w:rsidR="00FC4CCA" w:rsidRDefault="00FC4CCA"/>
    <w:p w14:paraId="20A3B9B8" w14:textId="77777777" w:rsidR="00FC4CCA" w:rsidRDefault="00FC4CCA"/>
    <w:p w14:paraId="44187CD1" w14:textId="77777777" w:rsidR="00FC4CCA" w:rsidRDefault="00FC4CCA"/>
    <w:p w14:paraId="7A7947DF" w14:textId="77777777" w:rsidR="00FC4CCA" w:rsidRDefault="00FC4CCA"/>
    <w:p w14:paraId="19C73013" w14:textId="77777777" w:rsidR="00FC4CCA" w:rsidRDefault="00FC4CCA"/>
    <w:p w14:paraId="098BF856" w14:textId="77777777" w:rsidR="00FC4CCA" w:rsidRDefault="00FC4CCA"/>
    <w:p w14:paraId="59C2ADE4" w14:textId="77777777" w:rsidR="00FC4CCA" w:rsidRDefault="00FC4CCA"/>
    <w:p w14:paraId="1C95FBF1" w14:textId="77777777" w:rsidR="00FC4CCA" w:rsidRDefault="00FC4CCA"/>
    <w:p w14:paraId="40EF068C" w14:textId="77777777" w:rsidR="00FC4CCA" w:rsidRDefault="00FC4CCA"/>
    <w:p w14:paraId="2CDAF2F7" w14:textId="77777777" w:rsidR="00FC4CCA" w:rsidRDefault="00FC4CCA"/>
    <w:p w14:paraId="66A7B9DB" w14:textId="77777777" w:rsidR="00FC4CCA" w:rsidRDefault="00FC4CCA"/>
    <w:p w14:paraId="4B91F561" w14:textId="77777777" w:rsidR="00FC4CCA" w:rsidRDefault="00FC4CCA"/>
    <w:p w14:paraId="397F5684" w14:textId="77777777" w:rsidR="00FC4CCA" w:rsidRDefault="00FC4CCA"/>
    <w:p w14:paraId="6526DC58" w14:textId="77777777" w:rsidR="00FC4CCA" w:rsidRDefault="00FC4CCA"/>
    <w:p w14:paraId="1EE0065F" w14:textId="77777777" w:rsidR="00FC4CCA" w:rsidRDefault="00FC4CCA"/>
    <w:p w14:paraId="13611B4B" w14:textId="77777777" w:rsidR="00FC4CCA" w:rsidRDefault="00FC4CCA"/>
    <w:p w14:paraId="0F60C93E" w14:textId="77777777" w:rsidR="00FC4CCA" w:rsidRDefault="00FC4CCA"/>
    <w:p w14:paraId="0F14FD75" w14:textId="77777777" w:rsidR="00FC4CCA" w:rsidRDefault="00FC4CCA"/>
    <w:p w14:paraId="334C323E" w14:textId="77777777" w:rsidR="00FC4CCA" w:rsidRDefault="00FC4CCA"/>
    <w:p w14:paraId="0D304BF8" w14:textId="77777777" w:rsidR="00FC4CCA" w:rsidRDefault="00FC4CCA"/>
    <w:p w14:paraId="10DF1B99" w14:textId="77777777" w:rsidR="00FC4CCA" w:rsidRDefault="00FC4CCA"/>
    <w:p w14:paraId="5A328064" w14:textId="77777777" w:rsidR="00FC4CCA" w:rsidRDefault="00000000">
      <w:pPr>
        <w:pStyle w:val="Heading1"/>
        <w:jc w:val="center"/>
      </w:pPr>
      <w:bookmarkStart w:id="0" w:name="_Toc148096661"/>
      <w:r>
        <w:t>Code</w:t>
      </w:r>
      <w:bookmarkEnd w:id="0"/>
    </w:p>
    <w:p w14:paraId="5E7464ED" w14:textId="77777777" w:rsidR="00FC4CCA" w:rsidRDefault="00FC4CCA"/>
    <w:p w14:paraId="3250C7D1" w14:textId="77777777" w:rsidR="00FC4CCA" w:rsidRDefault="00000000">
      <w:r>
        <w:rPr>
          <w:noProof/>
        </w:rPr>
        <w:drawing>
          <wp:inline distT="0" distB="0" distL="0" distR="0" wp14:anchorId="009ECFAB" wp14:editId="679181F3">
            <wp:extent cx="5731514" cy="2752728"/>
            <wp:effectExtent l="0" t="0" r="2536" b="9522"/>
            <wp:docPr id="146239918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527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0E7018" w14:textId="77777777" w:rsidR="00FC4CCA" w:rsidRDefault="00FC4CCA">
      <w:pPr>
        <w:pStyle w:val="Heading1"/>
        <w:jc w:val="center"/>
      </w:pPr>
      <w:bookmarkStart w:id="1" w:name="_Toc148095842"/>
    </w:p>
    <w:p w14:paraId="24EF3A63" w14:textId="77777777" w:rsidR="00FC4CCA" w:rsidRDefault="00000000">
      <w:pPr>
        <w:pStyle w:val="Heading1"/>
        <w:jc w:val="center"/>
      </w:pPr>
      <w:bookmarkStart w:id="2" w:name="_Toc148096662"/>
      <w:r>
        <w:t xml:space="preserve">Code and docs added to </w:t>
      </w:r>
      <w:proofErr w:type="spellStart"/>
      <w:r>
        <w:t>github</w:t>
      </w:r>
      <w:bookmarkEnd w:id="2"/>
      <w:proofErr w:type="spellEnd"/>
    </w:p>
    <w:p w14:paraId="089FB080" w14:textId="77777777" w:rsidR="00FC4CCA" w:rsidRDefault="00FC4CCA">
      <w:pPr>
        <w:ind w:firstLine="720"/>
      </w:pPr>
    </w:p>
    <w:p w14:paraId="7142CB61" w14:textId="77777777" w:rsidR="00FC4CCA" w:rsidRDefault="00000000">
      <w:pPr>
        <w:ind w:firstLine="720"/>
      </w:pPr>
      <w:hyperlink r:id="rId8" w:history="1">
        <w:r>
          <w:rPr>
            <w:rStyle w:val="Hyperlink"/>
          </w:rPr>
          <w:t>learn-mine/python-</w:t>
        </w:r>
        <w:proofErr w:type="spellStart"/>
        <w:r>
          <w:rPr>
            <w:rStyle w:val="Hyperlink"/>
          </w:rPr>
          <w:t>mysql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json-poc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A8140E0" w14:textId="77777777" w:rsidR="00FC4CCA" w:rsidRDefault="00000000">
      <w:r>
        <w:rPr>
          <w:noProof/>
          <w:color w:val="0563C1"/>
          <w:u w:val="single"/>
        </w:rPr>
        <w:lastRenderedPageBreak/>
        <w:drawing>
          <wp:inline distT="0" distB="0" distL="0" distR="0" wp14:anchorId="54333546" wp14:editId="4B8F963F">
            <wp:extent cx="5731514" cy="3829049"/>
            <wp:effectExtent l="0" t="0" r="2536" b="1"/>
            <wp:docPr id="85371664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829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A295EF" w14:textId="77777777" w:rsidR="00FC4CCA" w:rsidRDefault="00000000">
      <w:pPr>
        <w:pStyle w:val="Heading1"/>
        <w:jc w:val="center"/>
      </w:pPr>
      <w:bookmarkStart w:id="3" w:name="_Toc148096663"/>
      <w:r>
        <w:t>Running the python program</w:t>
      </w:r>
      <w:bookmarkEnd w:id="1"/>
      <w:bookmarkEnd w:id="3"/>
    </w:p>
    <w:p w14:paraId="675ED361" w14:textId="77777777" w:rsidR="00FC4CCA" w:rsidRDefault="00FC4CCA"/>
    <w:p w14:paraId="3BE01D1C" w14:textId="77777777" w:rsidR="00FC4CCA" w:rsidRDefault="00000000">
      <w:pPr>
        <w:ind w:left="-993" w:right="-1039"/>
        <w:jc w:val="center"/>
      </w:pPr>
      <w:r>
        <w:rPr>
          <w:noProof/>
        </w:rPr>
        <w:drawing>
          <wp:inline distT="0" distB="0" distL="0" distR="0" wp14:anchorId="5E83C43A" wp14:editId="000BE102">
            <wp:extent cx="6716396" cy="3777880"/>
            <wp:effectExtent l="0" t="0" r="8254" b="0"/>
            <wp:docPr id="13032282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6396" cy="3777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C99217" w14:textId="77777777" w:rsidR="00FC4CCA" w:rsidRDefault="00FC4CCA">
      <w:pPr>
        <w:ind w:left="-993" w:right="-1039"/>
      </w:pPr>
    </w:p>
    <w:p w14:paraId="12F64ACF" w14:textId="77777777" w:rsidR="00FC4CCA" w:rsidRDefault="00000000">
      <w:pPr>
        <w:ind w:left="-993" w:right="-1039"/>
        <w:jc w:val="center"/>
      </w:pPr>
      <w:r>
        <w:rPr>
          <w:noProof/>
        </w:rPr>
        <w:lastRenderedPageBreak/>
        <w:drawing>
          <wp:inline distT="0" distB="0" distL="0" distR="0" wp14:anchorId="62C3A779" wp14:editId="06FCAB12">
            <wp:extent cx="5731514" cy="2385056"/>
            <wp:effectExtent l="0" t="0" r="2536" b="0"/>
            <wp:docPr id="959956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3850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A0A17F" w14:textId="77777777" w:rsidR="00FC4CCA" w:rsidRDefault="00FC4CCA">
      <w:pPr>
        <w:ind w:left="-993" w:right="-1039"/>
        <w:jc w:val="center"/>
      </w:pPr>
    </w:p>
    <w:p w14:paraId="666044C0" w14:textId="77777777" w:rsidR="00FC4CCA" w:rsidRDefault="00FC4CCA">
      <w:pPr>
        <w:ind w:left="-993" w:right="-1039"/>
        <w:jc w:val="center"/>
      </w:pPr>
    </w:p>
    <w:p w14:paraId="163A5BC2" w14:textId="77777777" w:rsidR="00FC4CCA" w:rsidRDefault="00FC4CCA">
      <w:pPr>
        <w:ind w:left="-993" w:right="-1039"/>
        <w:jc w:val="center"/>
      </w:pPr>
    </w:p>
    <w:p w14:paraId="57DEEB6E" w14:textId="77777777" w:rsidR="00FC4CCA" w:rsidRDefault="00000000">
      <w:pPr>
        <w:pStyle w:val="Heading1"/>
        <w:jc w:val="center"/>
      </w:pPr>
      <w:bookmarkStart w:id="4" w:name="_Toc148095843"/>
      <w:bookmarkStart w:id="5" w:name="_Toc148096664"/>
      <w:r>
        <w:t xml:space="preserve">MySQL Workbench – Final transposed records with </w:t>
      </w:r>
      <w:proofErr w:type="spellStart"/>
      <w:r>
        <w:t>json</w:t>
      </w:r>
      <w:proofErr w:type="spellEnd"/>
      <w:r>
        <w:t xml:space="preserve"> contents</w:t>
      </w:r>
      <w:bookmarkEnd w:id="4"/>
      <w:bookmarkEnd w:id="5"/>
    </w:p>
    <w:p w14:paraId="1DFABF84" w14:textId="77777777" w:rsidR="00FC4CCA" w:rsidRDefault="00FC4CCA"/>
    <w:p w14:paraId="3791FBA7" w14:textId="77777777" w:rsidR="00FC4CCA" w:rsidRDefault="00000000">
      <w:pPr>
        <w:ind w:left="-993" w:right="-1039"/>
        <w:jc w:val="center"/>
      </w:pPr>
      <w:r>
        <w:rPr>
          <w:noProof/>
        </w:rPr>
        <w:drawing>
          <wp:inline distT="0" distB="0" distL="0" distR="0" wp14:anchorId="263B980C" wp14:editId="5744DB46">
            <wp:extent cx="5731514" cy="4013201"/>
            <wp:effectExtent l="0" t="0" r="2536" b="6349"/>
            <wp:docPr id="2772300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013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700131" w14:textId="77777777" w:rsidR="00FC4CCA" w:rsidRDefault="00FC4CCA">
      <w:pPr>
        <w:ind w:left="-993" w:right="-1039"/>
        <w:jc w:val="center"/>
      </w:pPr>
    </w:p>
    <w:p w14:paraId="41EAB89A" w14:textId="77777777" w:rsidR="00FC4CCA" w:rsidRDefault="00FC4CCA">
      <w:pPr>
        <w:ind w:left="-993" w:right="-1039"/>
        <w:jc w:val="center"/>
      </w:pPr>
    </w:p>
    <w:p w14:paraId="64B8B2E7" w14:textId="77777777" w:rsidR="00FC4CCA" w:rsidRDefault="00FC4CCA">
      <w:pPr>
        <w:pStyle w:val="Heading1"/>
        <w:jc w:val="center"/>
      </w:pPr>
      <w:bookmarkStart w:id="6" w:name="_Toc148095844"/>
    </w:p>
    <w:p w14:paraId="1CB42249" w14:textId="77777777" w:rsidR="00FC4CCA" w:rsidRDefault="00000000">
      <w:pPr>
        <w:pStyle w:val="Heading1"/>
        <w:jc w:val="center"/>
      </w:pPr>
      <w:bookmarkStart w:id="7" w:name="_Toc148096665"/>
      <w:r>
        <w:t>Json file under nested folder structure</w:t>
      </w:r>
      <w:bookmarkEnd w:id="6"/>
      <w:bookmarkEnd w:id="7"/>
    </w:p>
    <w:p w14:paraId="4594003E" w14:textId="77777777" w:rsidR="00FC4CCA" w:rsidRDefault="00FC4CCA">
      <w:pPr>
        <w:ind w:left="-993" w:right="-1039"/>
        <w:jc w:val="center"/>
        <w:rPr>
          <w:b/>
          <w:bCs/>
        </w:rPr>
      </w:pPr>
    </w:p>
    <w:p w14:paraId="59DA2D6D" w14:textId="77777777" w:rsidR="00FC4CCA" w:rsidRDefault="00000000">
      <w:pPr>
        <w:ind w:left="-993" w:right="-1039"/>
        <w:jc w:val="center"/>
      </w:pPr>
      <w:r>
        <w:rPr>
          <w:b/>
          <w:bCs/>
          <w:noProof/>
        </w:rPr>
        <w:drawing>
          <wp:inline distT="0" distB="0" distL="0" distR="0" wp14:anchorId="079D013F" wp14:editId="2D45882F">
            <wp:extent cx="5731514" cy="2559689"/>
            <wp:effectExtent l="0" t="0" r="2536" b="0"/>
            <wp:docPr id="12173363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596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0DA5D0" w14:textId="77777777" w:rsidR="00FC4CCA" w:rsidRDefault="00FC4CCA">
      <w:pPr>
        <w:ind w:left="-993" w:right="-1039"/>
        <w:jc w:val="center"/>
        <w:rPr>
          <w:b/>
          <w:bCs/>
        </w:rPr>
      </w:pPr>
    </w:p>
    <w:sectPr w:rsidR="00FC4CCA">
      <w:footerReference w:type="default" r:id="rId14"/>
      <w:pgSz w:w="11906" w:h="16838"/>
      <w:pgMar w:top="851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2D89" w14:textId="77777777" w:rsidR="000C340D" w:rsidRDefault="000C340D">
      <w:pPr>
        <w:spacing w:after="0" w:line="240" w:lineRule="auto"/>
      </w:pPr>
      <w:r>
        <w:separator/>
      </w:r>
    </w:p>
  </w:endnote>
  <w:endnote w:type="continuationSeparator" w:id="0">
    <w:p w14:paraId="39B5100A" w14:textId="77777777" w:rsidR="000C340D" w:rsidRDefault="000C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B68E" w14:textId="77777777" w:rsidR="00000000" w:rsidRDefault="00000000">
    <w:pPr>
      <w:pStyle w:val="Footer"/>
      <w:jc w:val="right"/>
    </w:pPr>
  </w:p>
  <w:p w14:paraId="280A1BE9" w14:textId="77777777" w:rsidR="00000000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6DD879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9432" w14:textId="77777777" w:rsidR="000C340D" w:rsidRDefault="000C34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3423FB" w14:textId="77777777" w:rsidR="000C340D" w:rsidRDefault="000C3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4CCA"/>
    <w:rsid w:val="000C340D"/>
    <w:rsid w:val="00897A8A"/>
    <w:rsid w:val="00BE3731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D743"/>
  <w15:docId w15:val="{F0AE1553-A70E-4095-ACC9-C3ADBA50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OCHeading">
    <w:name w:val="TOC Heading"/>
    <w:basedOn w:val="Heading1"/>
    <w:next w:val="Normal"/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rn-mine/python-mysql-json-po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DE4B-9506-47DD-B849-FBB6F467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Satchin</dc:creator>
  <dc:description/>
  <cp:lastModifiedBy>Anand Satchin</cp:lastModifiedBy>
  <cp:revision>3</cp:revision>
  <dcterms:created xsi:type="dcterms:W3CDTF">2023-10-13T12:36:00Z</dcterms:created>
  <dcterms:modified xsi:type="dcterms:W3CDTF">2023-10-13T12:37:00Z</dcterms:modified>
</cp:coreProperties>
</file>